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7B21" w14:textId="77777777" w:rsidR="009D3395" w:rsidRPr="005219C1" w:rsidRDefault="004F1081" w:rsidP="005219C1">
      <w:pPr>
        <w:pStyle w:val="Name"/>
        <w:jc w:val="center"/>
        <w:rPr>
          <w:color w:val="000000" w:themeColor="text1"/>
          <w:sz w:val="30"/>
          <w:szCs w:val="30"/>
        </w:rPr>
      </w:pPr>
      <w:r w:rsidRPr="005219C1">
        <w:rPr>
          <w:color w:val="000000" w:themeColor="text1"/>
          <w:sz w:val="30"/>
          <w:szCs w:val="30"/>
        </w:rPr>
        <w:t>Linh thuy dao</w:t>
      </w:r>
    </w:p>
    <w:p w14:paraId="79EA55BC" w14:textId="77777777" w:rsidR="009D3395" w:rsidRPr="005A64A2" w:rsidRDefault="004F1081" w:rsidP="005219C1">
      <w:pPr>
        <w:pStyle w:val="ContactInfo"/>
        <w:spacing w:after="400"/>
        <w:jc w:val="center"/>
        <w:rPr>
          <w:color w:val="000000" w:themeColor="text1"/>
          <w:sz w:val="20"/>
          <w:szCs w:val="20"/>
        </w:rPr>
      </w:pPr>
      <w:r w:rsidRPr="005A64A2">
        <w:rPr>
          <w:color w:val="000000" w:themeColor="text1"/>
          <w:sz w:val="20"/>
          <w:szCs w:val="20"/>
        </w:rPr>
        <w:t>75 Hickling Trail, Barrie, ON, L4M 5T1 | 249-989-0469 | linhtdao12@gmail.com</w:t>
      </w:r>
    </w:p>
    <w:p w14:paraId="2DE81717" w14:textId="77777777" w:rsidR="009D3395" w:rsidRPr="005A64A2" w:rsidRDefault="004F1081">
      <w:pPr>
        <w:pStyle w:val="Date"/>
        <w:rPr>
          <w:color w:val="000000" w:themeColor="text1"/>
          <w:sz w:val="20"/>
          <w:szCs w:val="20"/>
        </w:rPr>
      </w:pPr>
      <w:r w:rsidRPr="005A64A2">
        <w:rPr>
          <w:color w:val="000000" w:themeColor="text1"/>
          <w:sz w:val="20"/>
          <w:szCs w:val="20"/>
        </w:rPr>
        <w:t>Wednesday, July 3rd, 2019</w:t>
      </w:r>
    </w:p>
    <w:p w14:paraId="3BCAA8B2" w14:textId="77777777" w:rsidR="009D3395" w:rsidRDefault="00A42651">
      <w:pPr>
        <w:pStyle w:val="Address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Canny Chiu</w:t>
      </w:r>
    </w:p>
    <w:p w14:paraId="68B6783F" w14:textId="77777777" w:rsidR="00A42651" w:rsidRDefault="00A42651">
      <w:pPr>
        <w:pStyle w:val="Address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Campus Recruitment Associate</w:t>
      </w:r>
    </w:p>
    <w:p w14:paraId="3B3002F2" w14:textId="77777777" w:rsidR="00A42651" w:rsidRDefault="00A42651">
      <w:pPr>
        <w:pStyle w:val="Address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BMO Financial Group</w:t>
      </w:r>
    </w:p>
    <w:p w14:paraId="3BEDD3A2" w14:textId="77777777" w:rsidR="00A42651" w:rsidRDefault="00A42651">
      <w:pPr>
        <w:pStyle w:val="Address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55 Bloor Street West</w:t>
      </w:r>
    </w:p>
    <w:p w14:paraId="2DDCBFE6" w14:textId="77777777" w:rsidR="00A42651" w:rsidRPr="005A64A2" w:rsidRDefault="00A42651">
      <w:pPr>
        <w:pStyle w:val="Address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Toronto, ON, M4W 3N5</w:t>
      </w:r>
    </w:p>
    <w:p w14:paraId="08BAB06D" w14:textId="77777777" w:rsidR="009D3395" w:rsidRPr="005A64A2" w:rsidRDefault="00C66155" w:rsidP="00A42651">
      <w:pPr>
        <w:pStyle w:val="Salutation"/>
        <w:spacing w:before="3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Dear Canny Chiu,</w:t>
      </w:r>
    </w:p>
    <w:p w14:paraId="7D0EFF37" w14:textId="53F2F538" w:rsidR="005A64A2" w:rsidRPr="005A64A2" w:rsidRDefault="005A64A2" w:rsidP="0041508B">
      <w:pPr>
        <w:pStyle w:val="Salutation"/>
        <w:jc w:val="both"/>
        <w:rPr>
          <w:b w:val="0"/>
          <w:color w:val="000000" w:themeColor="text1"/>
          <w:spacing w:val="0"/>
          <w:sz w:val="20"/>
          <w:szCs w:val="20"/>
        </w:rPr>
      </w:pPr>
      <w:r w:rsidRPr="005A64A2">
        <w:rPr>
          <w:b w:val="0"/>
          <w:color w:val="000000" w:themeColor="text1"/>
          <w:spacing w:val="0"/>
          <w:sz w:val="20"/>
          <w:szCs w:val="20"/>
        </w:rPr>
        <w:t xml:space="preserve">My name is Linh Dao and I am extremely ecstatic about your job posting at Georgian Connect. I am writing this letter to express my interest in applying for a </w:t>
      </w:r>
      <w:r w:rsidR="00454909">
        <w:rPr>
          <w:b w:val="0"/>
          <w:color w:val="000000" w:themeColor="text1"/>
          <w:spacing w:val="0"/>
          <w:sz w:val="20"/>
          <w:szCs w:val="20"/>
        </w:rPr>
        <w:t>Database Administrator at Bank of Montreal</w:t>
      </w:r>
      <w:r w:rsidRPr="005A64A2">
        <w:rPr>
          <w:b w:val="0"/>
          <w:color w:val="000000" w:themeColor="text1"/>
          <w:spacing w:val="0"/>
          <w:sz w:val="20"/>
          <w:szCs w:val="20"/>
        </w:rPr>
        <w:t>.</w:t>
      </w:r>
    </w:p>
    <w:p w14:paraId="4361D4F8" w14:textId="77777777" w:rsidR="005A64A2" w:rsidRPr="005A64A2" w:rsidRDefault="005A64A2" w:rsidP="0041508B">
      <w:pPr>
        <w:pStyle w:val="Salutation"/>
        <w:jc w:val="both"/>
        <w:rPr>
          <w:b w:val="0"/>
          <w:color w:val="000000" w:themeColor="text1"/>
          <w:spacing w:val="0"/>
          <w:sz w:val="20"/>
          <w:szCs w:val="20"/>
        </w:rPr>
      </w:pPr>
      <w:r w:rsidRPr="005A64A2">
        <w:rPr>
          <w:b w:val="0"/>
          <w:color w:val="000000" w:themeColor="text1"/>
          <w:spacing w:val="0"/>
          <w:sz w:val="20"/>
          <w:szCs w:val="20"/>
        </w:rPr>
        <w:t xml:space="preserve">A year studying in a computer programmer course has provided me with practical knowledge and experience in the area of programming and database development. I have been focused on learning how to write code in a variety of programming languages such as Java - one of my favorite languages to build and develop simple program. I also enjoy building database and manipulating large and complex data using MySQL, then displaying them on website using PHP. </w:t>
      </w:r>
    </w:p>
    <w:p w14:paraId="1B340ED4" w14:textId="77777777" w:rsidR="005A64A2" w:rsidRPr="005A64A2" w:rsidRDefault="005A64A2" w:rsidP="0041508B">
      <w:pPr>
        <w:pStyle w:val="Salutation"/>
        <w:jc w:val="both"/>
        <w:rPr>
          <w:b w:val="0"/>
          <w:color w:val="000000" w:themeColor="text1"/>
          <w:spacing w:val="0"/>
          <w:sz w:val="20"/>
          <w:szCs w:val="20"/>
        </w:rPr>
      </w:pPr>
      <w:r w:rsidRPr="005A64A2">
        <w:rPr>
          <w:b w:val="0"/>
          <w:color w:val="000000" w:themeColor="text1"/>
          <w:spacing w:val="0"/>
          <w:sz w:val="20"/>
          <w:szCs w:val="20"/>
        </w:rPr>
        <w:t xml:space="preserve">Besides, as a graduate from Big Data Analytics Program (BDAT) at Georgian College, I have learned and achieved various technical skills to collect, manipulate and mine datasets to meet a specific level of needs, as well as design data models and visualizations to communicate and bring deeper insight into the meaning of information. I also have had opportunities to get familiar with new technology such as Hadoop to store and manipulate massive amounts of data and computation. </w:t>
      </w:r>
      <w:bookmarkStart w:id="0" w:name="_GoBack"/>
      <w:bookmarkEnd w:id="0"/>
      <w:r w:rsidRPr="005A64A2">
        <w:rPr>
          <w:b w:val="0"/>
          <w:color w:val="000000" w:themeColor="text1"/>
          <w:spacing w:val="0"/>
          <w:sz w:val="20"/>
          <w:szCs w:val="20"/>
        </w:rPr>
        <w:t xml:space="preserve">During my Data Analytics Project course, I fortunately had an opportunity to work with a team to complete an analysis for the Rural Ontario Medical Program (ROMP) in Collingwood, Ontario. I gained a deeper appreciation of why organizations are in dire need of expert analysis and research, not only for their current operation but also for future improvement and development. </w:t>
      </w:r>
    </w:p>
    <w:p w14:paraId="3729A199" w14:textId="77777777" w:rsidR="005A64A2" w:rsidRPr="005A64A2" w:rsidRDefault="005A64A2" w:rsidP="0041508B">
      <w:pPr>
        <w:pStyle w:val="Salutation"/>
        <w:jc w:val="both"/>
        <w:rPr>
          <w:b w:val="0"/>
          <w:color w:val="000000" w:themeColor="text1"/>
          <w:spacing w:val="0"/>
          <w:sz w:val="20"/>
          <w:szCs w:val="20"/>
        </w:rPr>
      </w:pPr>
      <w:r w:rsidRPr="005A64A2">
        <w:rPr>
          <w:b w:val="0"/>
          <w:color w:val="000000" w:themeColor="text1"/>
          <w:spacing w:val="0"/>
          <w:sz w:val="20"/>
          <w:szCs w:val="20"/>
        </w:rPr>
        <w:t xml:space="preserve">I have enclosed my resume that will provide you more details about my educational background and work experience. </w:t>
      </w:r>
    </w:p>
    <w:p w14:paraId="53294877" w14:textId="77777777" w:rsidR="005A64A2" w:rsidRPr="005A64A2" w:rsidRDefault="005A64A2" w:rsidP="0041508B">
      <w:pPr>
        <w:pStyle w:val="Salutation"/>
        <w:jc w:val="both"/>
        <w:rPr>
          <w:b w:val="0"/>
          <w:color w:val="000000" w:themeColor="text1"/>
          <w:spacing w:val="0"/>
          <w:sz w:val="20"/>
          <w:szCs w:val="20"/>
        </w:rPr>
      </w:pPr>
      <w:r w:rsidRPr="005A64A2">
        <w:rPr>
          <w:b w:val="0"/>
          <w:color w:val="000000" w:themeColor="text1"/>
          <w:spacing w:val="0"/>
          <w:sz w:val="20"/>
          <w:szCs w:val="20"/>
        </w:rPr>
        <w:t>I strongly believe that I would be a potential candidate for this position and this co-op would create an upward trajectory for my career path in future.</w:t>
      </w:r>
    </w:p>
    <w:p w14:paraId="71CDEDEB" w14:textId="77777777" w:rsidR="005219C1" w:rsidRDefault="005A64A2" w:rsidP="0041508B">
      <w:pPr>
        <w:jc w:val="both"/>
        <w:rPr>
          <w:color w:val="000000" w:themeColor="text1"/>
          <w:sz w:val="20"/>
          <w:szCs w:val="20"/>
        </w:rPr>
      </w:pPr>
      <w:r w:rsidRPr="005A64A2">
        <w:rPr>
          <w:color w:val="000000" w:themeColor="text1"/>
          <w:sz w:val="20"/>
          <w:szCs w:val="20"/>
        </w:rPr>
        <w:t>I would appreciate if you call me for an interview and discuss this in a detailed manner. You can reach me at 249-989-0469 or email me at linhtdao12@gmail.com.</w:t>
      </w:r>
      <w:r w:rsidRPr="005A64A2">
        <w:rPr>
          <w:color w:val="000000" w:themeColor="text1"/>
          <w:sz w:val="20"/>
          <w:szCs w:val="20"/>
        </w:rPr>
        <w:t xml:space="preserve"> </w:t>
      </w:r>
    </w:p>
    <w:p w14:paraId="042D57C5" w14:textId="77777777" w:rsidR="00A42651" w:rsidRDefault="004F0413" w:rsidP="00A42651">
      <w:pPr>
        <w:rPr>
          <w:color w:val="000000" w:themeColor="text1"/>
          <w:sz w:val="20"/>
          <w:szCs w:val="20"/>
        </w:rPr>
      </w:pPr>
      <w:sdt>
        <w:sdtPr>
          <w:rPr>
            <w:color w:val="000000" w:themeColor="text1"/>
            <w:sz w:val="20"/>
            <w:szCs w:val="20"/>
          </w:rPr>
          <w:id w:val="-278875100"/>
          <w:placeholder>
            <w:docPart w:val="7427D20FFF09D34F9D7B70B2D14B8B6A"/>
          </w:placeholder>
          <w:temporary/>
          <w:showingPlcHdr/>
          <w15:appearance w15:val="hidden"/>
        </w:sdtPr>
        <w:sdtEndPr/>
        <w:sdtContent>
          <w:r w:rsidRPr="005A64A2">
            <w:rPr>
              <w:color w:val="000000" w:themeColor="text1"/>
              <w:sz w:val="20"/>
              <w:szCs w:val="20"/>
            </w:rPr>
            <w:t>Sincerely,</w:t>
          </w:r>
        </w:sdtContent>
      </w:sdt>
    </w:p>
    <w:p w14:paraId="5A8CDCBC" w14:textId="77777777" w:rsidR="009D3395" w:rsidRPr="00A42651" w:rsidRDefault="004F1081" w:rsidP="00A42651">
      <w:pPr>
        <w:rPr>
          <w:b/>
          <w:color w:val="000000" w:themeColor="text1"/>
          <w:sz w:val="20"/>
          <w:szCs w:val="20"/>
        </w:rPr>
      </w:pPr>
      <w:r w:rsidRPr="00A42651">
        <w:rPr>
          <w:b/>
          <w:color w:val="000000" w:themeColor="text1"/>
          <w:sz w:val="20"/>
          <w:szCs w:val="20"/>
        </w:rPr>
        <w:t>Linh Dao</w:t>
      </w:r>
    </w:p>
    <w:sectPr w:rsidR="009D3395" w:rsidRPr="00A42651">
      <w:headerReference w:type="default" r:id="rId7"/>
      <w:footerReference w:type="default" r:id="rId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5FE34" w14:textId="77777777" w:rsidR="004F0413" w:rsidRDefault="004F0413">
      <w:pPr>
        <w:spacing w:after="0" w:line="240" w:lineRule="auto"/>
      </w:pPr>
      <w:r>
        <w:separator/>
      </w:r>
    </w:p>
  </w:endnote>
  <w:endnote w:type="continuationSeparator" w:id="0">
    <w:p w14:paraId="3C3FDCA7" w14:textId="77777777" w:rsidR="004F0413" w:rsidRDefault="004F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B5C11" w14:textId="77777777" w:rsidR="009D3395" w:rsidRDefault="004F04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A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DF82F" w14:textId="77777777" w:rsidR="004F0413" w:rsidRDefault="004F0413">
      <w:pPr>
        <w:spacing w:after="0" w:line="240" w:lineRule="auto"/>
      </w:pPr>
      <w:r>
        <w:separator/>
      </w:r>
    </w:p>
  </w:footnote>
  <w:footnote w:type="continuationSeparator" w:id="0">
    <w:p w14:paraId="0453E721" w14:textId="77777777" w:rsidR="004F0413" w:rsidRDefault="004F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FC319" w14:textId="77777777" w:rsidR="009D3395" w:rsidRDefault="004F041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162536" wp14:editId="5B9E6A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16DC23" id="Group 4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81"/>
    <w:rsid w:val="00252618"/>
    <w:rsid w:val="0041508B"/>
    <w:rsid w:val="00454909"/>
    <w:rsid w:val="004E11F6"/>
    <w:rsid w:val="004F0413"/>
    <w:rsid w:val="004F1081"/>
    <w:rsid w:val="005219C1"/>
    <w:rsid w:val="005A64A2"/>
    <w:rsid w:val="00721708"/>
    <w:rsid w:val="0077087F"/>
    <w:rsid w:val="0080460E"/>
    <w:rsid w:val="008C6A6C"/>
    <w:rsid w:val="0096250C"/>
    <w:rsid w:val="009D3395"/>
    <w:rsid w:val="00A42651"/>
    <w:rsid w:val="00BB1EDB"/>
    <w:rsid w:val="00C66155"/>
    <w:rsid w:val="00F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6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nh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27D20FFF09D34F9D7B70B2D14B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C521-B397-8A4D-B60D-6D7B751FC28B}"/>
      </w:docPartPr>
      <w:docPartBody>
        <w:p w:rsidR="00000000" w:rsidRDefault="00FF2F44">
          <w:pPr>
            <w:pStyle w:val="7427D20FFF09D34F9D7B70B2D14B8B6A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44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B76E38DFB0E4AAE7CAC7FACF17010">
    <w:name w:val="BE9B76E38DFB0E4AAE7CAC7FACF17010"/>
  </w:style>
  <w:style w:type="paragraph" w:customStyle="1" w:styleId="B8B3D2A99EFBE54795C34A594D7F547A">
    <w:name w:val="B8B3D2A99EFBE54795C34A594D7F547A"/>
  </w:style>
  <w:style w:type="paragraph" w:customStyle="1" w:styleId="DE20EF43E38F5449A1A90E83F1828FC8">
    <w:name w:val="DE20EF43E38F5449A1A90E83F1828FC8"/>
  </w:style>
  <w:style w:type="paragraph" w:customStyle="1" w:styleId="9913B5C270B97A4E8BA9E4D2989E5E6E">
    <w:name w:val="9913B5C270B97A4E8BA9E4D2989E5E6E"/>
  </w:style>
  <w:style w:type="paragraph" w:customStyle="1" w:styleId="AFCF454E4750DD4CB6AA3D009A14B474">
    <w:name w:val="AFCF454E4750DD4CB6AA3D009A14B474"/>
  </w:style>
  <w:style w:type="paragraph" w:customStyle="1" w:styleId="B747FD87A76E144FB40F73549543C9C0">
    <w:name w:val="B747FD87A76E144FB40F73549543C9C0"/>
  </w:style>
  <w:style w:type="paragraph" w:customStyle="1" w:styleId="7427D20FFF09D34F9D7B70B2D14B8B6A">
    <w:name w:val="7427D20FFF09D34F9D7B70B2D14B8B6A"/>
  </w:style>
  <w:style w:type="paragraph" w:customStyle="1" w:styleId="193C3BB35F2CA44E8944187D5069B5D5">
    <w:name w:val="193C3BB35F2CA44E8944187D5069B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2</TotalTime>
  <Pages>1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linhtdao12@gmail.com</dc:creator>
  <cp:keywords/>
  <dc:description/>
  <cp:lastModifiedBy>linhtdao12@gmail.com</cp:lastModifiedBy>
  <cp:revision>3</cp:revision>
  <cp:lastPrinted>2019-07-05T03:34:00Z</cp:lastPrinted>
  <dcterms:created xsi:type="dcterms:W3CDTF">2019-07-05T03:34:00Z</dcterms:created>
  <dcterms:modified xsi:type="dcterms:W3CDTF">2019-07-10T23:01:00Z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